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comgrade"/>
        <w:tblW w:w="0" w:type="auto"/>
        <w:tblLook w:val="01E0"/>
      </w:tblPr>
      <w:tblGrid>
        <w:gridCol w:w="1908"/>
        <w:gridCol w:w="5400"/>
        <w:gridCol w:w="2547"/>
      </w:tblGrid>
      <w:tr w:rsidR="00A343E6" w:rsidRPr="00442DE8">
        <w:tc>
          <w:tcPr>
            <w:tcW w:w="9855" w:type="dxa"/>
            <w:gridSpan w:val="3"/>
            <w:shd w:val="clear" w:color="auto" w:fill="000000"/>
          </w:tcPr>
          <w:p w:rsidR="00A343E6" w:rsidRPr="00442DE8" w:rsidRDefault="0034257B" w:rsidP="006A0694">
            <w:pPr>
              <w:spacing w:before="40" w:after="40"/>
              <w:jc w:val="center"/>
              <w:rPr>
                <w:rFonts w:ascii="Arial Black" w:hAnsi="Arial Black" w:cs="Arial"/>
                <w:color w:val="FFFFFF"/>
                <w:sz w:val="28"/>
                <w:szCs w:val="28"/>
              </w:rPr>
            </w:pP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t>SOLUÇÕES PARA RIFA</w:t>
            </w:r>
          </w:p>
        </w:tc>
      </w:tr>
      <w:tr w:rsidR="00A343E6" w:rsidRPr="00E530A1">
        <w:tc>
          <w:tcPr>
            <w:tcW w:w="9855" w:type="dxa"/>
            <w:gridSpan w:val="3"/>
          </w:tcPr>
          <w:p w:rsidR="00A343E6" w:rsidRDefault="00A343E6" w:rsidP="006A0694">
            <w:pPr>
              <w:spacing w:before="40" w:after="40"/>
              <w:jc w:val="center"/>
              <w:rPr>
                <w:rFonts w:ascii="Arial Black" w:hAnsi="Arial Black" w:cs="Arial"/>
              </w:rPr>
            </w:pPr>
            <w:r>
              <w:rPr>
                <w:rFonts w:ascii="Arial Black" w:hAnsi="Arial Black" w:cs="Arial"/>
              </w:rPr>
              <w:t>PLANO DE GERENCIAMENTO DE ESCOPO</w:t>
            </w:r>
          </w:p>
          <w:p w:rsidR="00A343E6" w:rsidRPr="00346E57" w:rsidRDefault="00A343E6" w:rsidP="006A0694">
            <w:pPr>
              <w:spacing w:before="40" w:after="40"/>
              <w:jc w:val="center"/>
              <w:rPr>
                <w:rFonts w:ascii="Arial Black" w:hAnsi="Arial Black" w:cs="Arial"/>
                <w:i/>
              </w:rPr>
            </w:pPr>
            <w:r w:rsidRPr="00346E57">
              <w:rPr>
                <w:rFonts w:ascii="Arial Black" w:hAnsi="Arial Black" w:cs="Arial"/>
                <w:i/>
              </w:rPr>
              <w:t>SCOPE MANAGEMENT PLAN</w:t>
            </w:r>
          </w:p>
        </w:tc>
      </w:tr>
      <w:tr w:rsidR="00A343E6" w:rsidRPr="00E530A1">
        <w:tc>
          <w:tcPr>
            <w:tcW w:w="1908" w:type="dxa"/>
          </w:tcPr>
          <w:p w:rsidR="00A343E6" w:rsidRPr="00E530A1" w:rsidRDefault="00A343E6" w:rsidP="006A0694">
            <w:pPr>
              <w:rPr>
                <w:rFonts w:ascii="Arial" w:hAnsi="Arial" w:cs="Arial"/>
              </w:rPr>
            </w:pPr>
            <w:r w:rsidRPr="00E530A1">
              <w:rPr>
                <w:rFonts w:ascii="Arial" w:hAnsi="Arial" w:cs="Arial"/>
              </w:rPr>
              <w:t>Preparado por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00" w:type="dxa"/>
          </w:tcPr>
          <w:p w:rsidR="00A343E6" w:rsidRPr="00E530A1" w:rsidRDefault="0034257B" w:rsidP="006A06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Marcus Túlio</w:t>
            </w:r>
          </w:p>
        </w:tc>
        <w:tc>
          <w:tcPr>
            <w:tcW w:w="2547" w:type="dxa"/>
          </w:tcPr>
          <w:p w:rsidR="00A343E6" w:rsidRPr="00E530A1" w:rsidRDefault="00346E57" w:rsidP="0034257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</w:t>
            </w:r>
            <w:r w:rsidR="0034257B">
              <w:rPr>
                <w:rFonts w:ascii="Arial" w:hAnsi="Arial" w:cs="Arial"/>
              </w:rPr>
              <w:t>o 1.0 (inicial)</w:t>
            </w:r>
          </w:p>
        </w:tc>
      </w:tr>
      <w:tr w:rsidR="00A343E6" w:rsidRPr="00E530A1">
        <w:tc>
          <w:tcPr>
            <w:tcW w:w="1908" w:type="dxa"/>
          </w:tcPr>
          <w:p w:rsidR="00A343E6" w:rsidRPr="00E530A1" w:rsidRDefault="00346E57" w:rsidP="006A06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Aprovado por</w:t>
            </w:r>
            <w:r w:rsidR="00A343E6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400" w:type="dxa"/>
          </w:tcPr>
          <w:p w:rsidR="00A343E6" w:rsidRPr="00E530A1" w:rsidRDefault="00880F55" w:rsidP="006A06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Marcos Barbosa Dósea</w:t>
            </w:r>
          </w:p>
        </w:tc>
        <w:tc>
          <w:tcPr>
            <w:tcW w:w="2547" w:type="dxa"/>
          </w:tcPr>
          <w:p w:rsidR="00A343E6" w:rsidRPr="00E530A1" w:rsidRDefault="007A27C8" w:rsidP="006A069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bookmarkStart w:id="0" w:name="Text4"/>
            <w:r w:rsidR="001F67E0">
              <w:rPr>
                <w:rFonts w:ascii="Arial" w:hAnsi="Arial" w:cs="Arial"/>
              </w:rPr>
              <w:instrText xml:space="preserve"> FORMTEXT </w:instrTex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  <w:fldChar w:fldCharType="separate"/>
            </w:r>
            <w:r w:rsidR="001F67E0">
              <w:rPr>
                <w:rFonts w:ascii="Arial" w:hAnsi="Arial" w:cs="Arial"/>
                <w:noProof/>
              </w:rPr>
              <w:t>[Data]</w:t>
            </w:r>
            <w:r>
              <w:rPr>
                <w:rFonts w:ascii="Arial" w:hAnsi="Arial" w:cs="Arial"/>
              </w:rPr>
              <w:fldChar w:fldCharType="end"/>
            </w:r>
            <w:bookmarkEnd w:id="0"/>
          </w:p>
        </w:tc>
      </w:tr>
    </w:tbl>
    <w:p w:rsidR="00335760" w:rsidRPr="00B2644D" w:rsidRDefault="008D4BAC" w:rsidP="00B2644D">
      <w:pPr>
        <w:pStyle w:val="Ttulo2"/>
      </w:pPr>
      <w:bookmarkStart w:id="1" w:name="_Toc29110752"/>
      <w:r w:rsidRPr="00B2644D">
        <w:t>Descri</w:t>
      </w:r>
      <w:r w:rsidR="000A7C90" w:rsidRPr="00B2644D">
        <w:t xml:space="preserve">ção </w:t>
      </w:r>
      <w:r w:rsidRPr="00B2644D">
        <w:t xml:space="preserve">dos </w:t>
      </w:r>
      <w:r w:rsidR="00FF3FEE" w:rsidRPr="00B2644D">
        <w:t>p</w:t>
      </w:r>
      <w:r w:rsidRPr="00B2644D">
        <w:t xml:space="preserve">rocessos de </w:t>
      </w:r>
      <w:r w:rsidR="00FF3FEE" w:rsidRPr="00B2644D">
        <w:t>g</w:t>
      </w:r>
      <w:r w:rsidRPr="00B2644D">
        <w:t xml:space="preserve">erenciamento de </w:t>
      </w:r>
      <w:r w:rsidR="00FF3FEE" w:rsidRPr="00B2644D">
        <w:t>e</w:t>
      </w:r>
      <w:r w:rsidRPr="00B2644D">
        <w:t>scopo</w:t>
      </w:r>
      <w:bookmarkEnd w:id="1"/>
    </w:p>
    <w:p w:rsidR="003F0EDB" w:rsidRDefault="001E6DE6" w:rsidP="00D146E9">
      <w:pPr>
        <w:numPr>
          <w:ilvl w:val="0"/>
          <w:numId w:val="4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Autorizar um sistema para automatização do processo de rifa </w:t>
      </w:r>
    </w:p>
    <w:p w:rsidR="003F0EDB" w:rsidRDefault="001E6DE6" w:rsidP="003F0EDB">
      <w:pPr>
        <w:numPr>
          <w:ilvl w:val="0"/>
          <w:numId w:val="4"/>
        </w:num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Levantar os requisitos necessários e analisar os melhores caminhos, definir arquitetura do sistema</w:t>
      </w:r>
    </w:p>
    <w:p w:rsidR="003F0EDB" w:rsidRDefault="001E6DE6" w:rsidP="00BD27EF">
      <w:pPr>
        <w:numPr>
          <w:ilvl w:val="0"/>
          <w:numId w:val="4"/>
        </w:numPr>
        <w:tabs>
          <w:tab w:val="clear" w:pos="720"/>
          <w:tab w:val="num" w:pos="-426"/>
        </w:tabs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Selecionar equipe de trabalho, software e hardware necessários para desenvolver o sistema </w:t>
      </w:r>
    </w:p>
    <w:p w:rsidR="001E6DE6" w:rsidRPr="001E6DE6" w:rsidRDefault="001E6DE6" w:rsidP="001E6DE6">
      <w:pPr>
        <w:numPr>
          <w:ilvl w:val="0"/>
          <w:numId w:val="4"/>
        </w:numPr>
        <w:spacing w:after="240"/>
        <w:jc w:val="both"/>
        <w:rPr>
          <w:rFonts w:ascii="Arial" w:hAnsi="Arial" w:cs="Arial"/>
        </w:rPr>
      </w:pPr>
      <w:bookmarkStart w:id="2" w:name="_Toc29110753"/>
      <w:r>
        <w:rPr>
          <w:rFonts w:ascii="Arial" w:hAnsi="Arial" w:cs="Arial"/>
        </w:rPr>
        <w:t>Monitoramento regular dos processos do sistema, a fim de tomar ações necessárias e preventivas</w:t>
      </w:r>
    </w:p>
    <w:p w:rsidR="00CF60FE" w:rsidRPr="00B2644D" w:rsidRDefault="00CF60FE" w:rsidP="00B2644D">
      <w:pPr>
        <w:pStyle w:val="Ttulo2"/>
      </w:pPr>
      <w:r w:rsidRPr="00B2644D">
        <w:t xml:space="preserve">Priorização das </w:t>
      </w:r>
      <w:r w:rsidR="00FF3FEE" w:rsidRPr="00B2644D">
        <w:t>m</w:t>
      </w:r>
      <w:r w:rsidRPr="00B2644D">
        <w:t xml:space="preserve">udanças de </w:t>
      </w:r>
      <w:r w:rsidR="00FF3FEE" w:rsidRPr="00B2644D">
        <w:t>e</w:t>
      </w:r>
      <w:r w:rsidRPr="00B2644D">
        <w:t xml:space="preserve">scopo e </w:t>
      </w:r>
      <w:r w:rsidR="00FF3FEE" w:rsidRPr="00B2644D">
        <w:t>r</w:t>
      </w:r>
      <w:r w:rsidRPr="00B2644D">
        <w:t>espostas</w:t>
      </w:r>
      <w:bookmarkEnd w:id="2"/>
    </w:p>
    <w:p w:rsidR="00E1013D" w:rsidRDefault="00E1013D" w:rsidP="00E1013D">
      <w:pPr>
        <w:spacing w:after="240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0 – Para o levantamento de requisitos e análise de riscos</w:t>
      </w:r>
    </w:p>
    <w:p w:rsidR="00E1013D" w:rsidRDefault="00E1013D" w:rsidP="00E1013D">
      <w:pPr>
        <w:spacing w:after="240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1 – selecionar equipe de trabalho</w:t>
      </w:r>
    </w:p>
    <w:p w:rsidR="00E1013D" w:rsidRDefault="00E1013D" w:rsidP="00E1013D">
      <w:pPr>
        <w:spacing w:after="240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2 – software e hardware necessários</w:t>
      </w:r>
    </w:p>
    <w:p w:rsidR="00CF60FE" w:rsidRDefault="001575D9" w:rsidP="00E1013D">
      <w:pPr>
        <w:spacing w:after="240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="00E1013D">
        <w:rPr>
          <w:rFonts w:ascii="Arial" w:hAnsi="Arial" w:cs="Arial"/>
        </w:rPr>
        <w:t xml:space="preserve"> – monitoramento regular dos processos </w:t>
      </w:r>
    </w:p>
    <w:p w:rsidR="00B719AF" w:rsidRPr="00B2644D" w:rsidRDefault="009646F9" w:rsidP="00B2644D">
      <w:pPr>
        <w:pStyle w:val="Ttulo2"/>
      </w:pPr>
      <w:r w:rsidRPr="00B2644D">
        <w:t xml:space="preserve">Gerenciamento das </w:t>
      </w:r>
      <w:r w:rsidR="00FF3FEE" w:rsidRPr="00B2644D">
        <w:t>c</w:t>
      </w:r>
      <w:r w:rsidRPr="00B2644D">
        <w:t xml:space="preserve">onfigurações (Configuration </w:t>
      </w:r>
      <w:r w:rsidR="00FF3FEE" w:rsidRPr="00B2644D">
        <w:t>m</w:t>
      </w:r>
      <w:r w:rsidRPr="00B2644D">
        <w:t>anagement)</w:t>
      </w:r>
    </w:p>
    <w:p w:rsidR="00B719AF" w:rsidRDefault="0099483D" w:rsidP="00B719AF">
      <w:pPr>
        <w:spacing w:after="240"/>
        <w:jc w:val="both"/>
        <w:rPr>
          <w:rFonts w:ascii="Arial" w:hAnsi="Arial" w:cs="Arial"/>
        </w:rPr>
      </w:pPr>
      <w:hyperlink r:id="rId8" w:history="1">
        <w:r w:rsidRPr="0099483D">
          <w:rPr>
            <w:rStyle w:val="Hyperlink"/>
            <w:rFonts w:ascii="Arial" w:hAnsi="Arial" w:cs="Arial"/>
          </w:rPr>
          <w:t>Plano de Gerenciamento das configurações</w:t>
        </w:r>
      </w:hyperlink>
    </w:p>
    <w:p w:rsidR="00DC6C9F" w:rsidRPr="00B2644D" w:rsidRDefault="00DC6C9F" w:rsidP="00B2644D">
      <w:pPr>
        <w:pStyle w:val="Ttulo2"/>
      </w:pPr>
      <w:bookmarkStart w:id="3" w:name="_Toc29110755"/>
      <w:r w:rsidRPr="00B2644D">
        <w:t xml:space="preserve">Freqüência de </w:t>
      </w:r>
      <w:r w:rsidR="00FF3FEE" w:rsidRPr="00B2644D">
        <w:t>a</w:t>
      </w:r>
      <w:r w:rsidRPr="00B2644D">
        <w:t xml:space="preserve">valiação do </w:t>
      </w:r>
      <w:r w:rsidR="00FF3FEE" w:rsidRPr="00B2644D">
        <w:t>e</w:t>
      </w:r>
      <w:r w:rsidRPr="00B2644D">
        <w:t xml:space="preserve">scopo do </w:t>
      </w:r>
      <w:r w:rsidR="00FF3FEE" w:rsidRPr="00B2644D">
        <w:t>p</w:t>
      </w:r>
      <w:r w:rsidRPr="00B2644D">
        <w:t>rojeto</w:t>
      </w:r>
      <w:bookmarkEnd w:id="3"/>
    </w:p>
    <w:p w:rsidR="00DC6C9F" w:rsidRPr="00F00AD1" w:rsidRDefault="001575D9" w:rsidP="00F00AD1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O escopo deverá ser verificado semanalmente podendo ocorrer alterações</w:t>
      </w:r>
    </w:p>
    <w:p w:rsidR="00BE3BAE" w:rsidRPr="00B2644D" w:rsidRDefault="00335760" w:rsidP="00B2644D">
      <w:pPr>
        <w:pStyle w:val="Ttulo2"/>
      </w:pPr>
      <w:bookmarkStart w:id="4" w:name="_Toc29110756"/>
      <w:r w:rsidRPr="00B2644D">
        <w:t xml:space="preserve">Alocação </w:t>
      </w:r>
      <w:r w:rsidR="00FF3FEE" w:rsidRPr="00B2644D">
        <w:t>f</w:t>
      </w:r>
      <w:r w:rsidRPr="00B2644D">
        <w:t xml:space="preserve">inanceira das </w:t>
      </w:r>
      <w:r w:rsidR="00FF3FEE" w:rsidRPr="00B2644D">
        <w:t>m</w:t>
      </w:r>
      <w:r w:rsidRPr="00B2644D">
        <w:t xml:space="preserve">udanças de </w:t>
      </w:r>
      <w:r w:rsidR="00FF3FEE" w:rsidRPr="00B2644D">
        <w:t>e</w:t>
      </w:r>
      <w:r w:rsidRPr="00B2644D">
        <w:t>scopo</w:t>
      </w:r>
      <w:bookmarkEnd w:id="4"/>
    </w:p>
    <w:p w:rsidR="002656A1" w:rsidRPr="002656A1" w:rsidRDefault="001575D9" w:rsidP="002656A1">
      <w:pPr>
        <w:spacing w:after="240"/>
        <w:jc w:val="both"/>
        <w:rPr>
          <w:rFonts w:ascii="Arial" w:hAnsi="Arial" w:cs="Arial"/>
        </w:rPr>
      </w:pPr>
      <w:r>
        <w:rPr>
          <w:rFonts w:ascii="Arial" w:hAnsi="Arial" w:cs="Arial"/>
        </w:rPr>
        <w:t>Os valores das mudanças de escopo devem ser autorizadas pelo cliente o qual estará ciente do processo.</w:t>
      </w:r>
    </w:p>
    <w:p w:rsidR="00BE3BAE" w:rsidRPr="00B2644D" w:rsidRDefault="00BE3BAE" w:rsidP="00B2644D">
      <w:pPr>
        <w:pStyle w:val="Ttulo2"/>
      </w:pPr>
      <w:bookmarkStart w:id="5" w:name="_Toc29110757"/>
      <w:r w:rsidRPr="00B2644D">
        <w:t>Administração</w:t>
      </w:r>
      <w:r w:rsidR="00335760" w:rsidRPr="00B2644D">
        <w:t xml:space="preserve"> do </w:t>
      </w:r>
      <w:r w:rsidR="00FF3FEE" w:rsidRPr="00B2644D">
        <w:t>p</w:t>
      </w:r>
      <w:r w:rsidR="00335760" w:rsidRPr="00B2644D">
        <w:t xml:space="preserve">lano de </w:t>
      </w:r>
      <w:r w:rsidR="00FF3FEE" w:rsidRPr="00B2644D">
        <w:t>g</w:t>
      </w:r>
      <w:r w:rsidR="00335760" w:rsidRPr="00B2644D">
        <w:t xml:space="preserve">erenciamento de </w:t>
      </w:r>
      <w:r w:rsidR="00FF3FEE" w:rsidRPr="00B2644D">
        <w:t>e</w:t>
      </w:r>
      <w:r w:rsidR="00335760" w:rsidRPr="00B2644D">
        <w:t>scopo</w:t>
      </w:r>
      <w:bookmarkEnd w:id="5"/>
    </w:p>
    <w:p w:rsidR="00BE3BAE" w:rsidRPr="00B2644D" w:rsidRDefault="00DC6C9F" w:rsidP="00B2644D">
      <w:pPr>
        <w:pStyle w:val="Ttulo3"/>
      </w:pPr>
      <w:bookmarkStart w:id="6" w:name="_Toc29110758"/>
      <w:r w:rsidRPr="00B2644D">
        <w:t>Responsável pelo plano</w:t>
      </w:r>
      <w:bookmarkEnd w:id="6"/>
    </w:p>
    <w:p w:rsidR="00DC6C9F" w:rsidRPr="00AE2628" w:rsidRDefault="001575D9" w:rsidP="00D146E9">
      <w:pPr>
        <w:numPr>
          <w:ilvl w:val="0"/>
          <w:numId w:val="5"/>
        </w:numPr>
        <w:tabs>
          <w:tab w:val="clear" w:pos="720"/>
          <w:tab w:val="num" w:pos="1260"/>
        </w:tabs>
        <w:spacing w:after="240"/>
        <w:ind w:left="12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Marcus Túlio</w:t>
      </w:r>
      <w:r w:rsidR="0052151B" w:rsidRPr="00AE2628">
        <w:rPr>
          <w:rFonts w:ascii="Arial" w:hAnsi="Arial" w:cs="Arial"/>
        </w:rPr>
        <w:t>.</w:t>
      </w:r>
    </w:p>
    <w:p w:rsidR="003F0EDB" w:rsidRPr="00AE2628" w:rsidRDefault="001575D9" w:rsidP="003F0EDB">
      <w:pPr>
        <w:numPr>
          <w:ilvl w:val="0"/>
          <w:numId w:val="5"/>
        </w:numPr>
        <w:tabs>
          <w:tab w:val="clear" w:pos="720"/>
          <w:tab w:val="num" w:pos="1260"/>
        </w:tabs>
        <w:spacing w:after="240"/>
        <w:ind w:left="1260"/>
        <w:jc w:val="both"/>
        <w:rPr>
          <w:rFonts w:ascii="Arial" w:hAnsi="Arial" w:cs="Arial"/>
        </w:rPr>
      </w:pPr>
      <w:bookmarkStart w:id="7" w:name="_Toc29110759"/>
      <w:r>
        <w:rPr>
          <w:rFonts w:ascii="Arial" w:hAnsi="Arial" w:cs="Arial"/>
          <w:b/>
        </w:rPr>
        <w:t>Igor Maciel</w:t>
      </w:r>
      <w:r w:rsidR="003F0EDB" w:rsidRPr="00AE2628">
        <w:rPr>
          <w:rFonts w:ascii="Arial" w:hAnsi="Arial" w:cs="Arial"/>
        </w:rPr>
        <w:t>.</w:t>
      </w:r>
    </w:p>
    <w:p w:rsidR="00BE3BAE" w:rsidRPr="00B2644D" w:rsidRDefault="00DC6C9F" w:rsidP="00B2644D">
      <w:pPr>
        <w:pStyle w:val="Ttulo3"/>
      </w:pPr>
      <w:r w:rsidRPr="00B2644D">
        <w:t>Freqüência de atualização do plano de gerenciamento de escopo</w:t>
      </w:r>
      <w:bookmarkEnd w:id="7"/>
    </w:p>
    <w:p w:rsidR="00705A54" w:rsidRDefault="0099483D" w:rsidP="00D146E9">
      <w:pPr>
        <w:spacing w:after="240"/>
        <w:ind w:left="1260"/>
        <w:jc w:val="both"/>
        <w:rPr>
          <w:rFonts w:ascii="Arial" w:hAnsi="Arial" w:cs="Arial"/>
        </w:rPr>
      </w:pPr>
      <w:r>
        <w:rPr>
          <w:rFonts w:ascii="Arial" w:hAnsi="Arial" w:cs="Arial"/>
        </w:rPr>
        <w:t>Mensalmente</w:t>
      </w:r>
    </w:p>
    <w:p w:rsidR="001575D9" w:rsidRDefault="001575D9" w:rsidP="00D146E9">
      <w:pPr>
        <w:spacing w:after="240"/>
        <w:ind w:left="1260"/>
        <w:jc w:val="both"/>
        <w:rPr>
          <w:rFonts w:ascii="Arial" w:hAnsi="Arial" w:cs="Arial"/>
        </w:rPr>
      </w:pPr>
    </w:p>
    <w:p w:rsidR="001575D9" w:rsidRPr="006714D9" w:rsidRDefault="001575D9" w:rsidP="00D146E9">
      <w:pPr>
        <w:spacing w:after="240"/>
        <w:ind w:left="1260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Look w:val="01E0"/>
      </w:tblPr>
      <w:tblGrid>
        <w:gridCol w:w="9834"/>
      </w:tblGrid>
      <w:tr w:rsidR="00FF7A12" w:rsidRPr="00C13BAF">
        <w:trPr>
          <w:trHeight w:val="408"/>
        </w:trPr>
        <w:tc>
          <w:tcPr>
            <w:tcW w:w="9834" w:type="dxa"/>
            <w:shd w:val="clear" w:color="auto" w:fill="000000"/>
          </w:tcPr>
          <w:p w:rsidR="00FF7A12" w:rsidRPr="00C13BAF" w:rsidRDefault="00FF7A12" w:rsidP="005900A9">
            <w:pPr>
              <w:jc w:val="center"/>
              <w:rPr>
                <w:rFonts w:ascii="Arial Black" w:hAnsi="Arial Black" w:cs="Arial"/>
                <w:color w:val="FFFFFF"/>
              </w:rPr>
            </w:pPr>
            <w:r>
              <w:rPr>
                <w:rFonts w:ascii="Arial Black" w:hAnsi="Arial Black" w:cs="Arial"/>
                <w:color w:val="FFFFFF"/>
              </w:rPr>
              <w:lastRenderedPageBreak/>
              <w:t>REGISTRO DE ALTERAÇÕES</w:t>
            </w:r>
          </w:p>
        </w:tc>
      </w:tr>
    </w:tbl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8"/>
        <w:gridCol w:w="2970"/>
        <w:gridCol w:w="5220"/>
      </w:tblGrid>
      <w:tr w:rsidR="00335760" w:rsidRPr="00335760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5760" w:rsidRPr="00335760" w:rsidRDefault="00335760" w:rsidP="00335760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335760"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5760" w:rsidRPr="00335760" w:rsidRDefault="00335760" w:rsidP="00335760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335760">
              <w:rPr>
                <w:rFonts w:ascii="Arial" w:hAnsi="Arial" w:cs="Arial"/>
                <w:b/>
              </w:rPr>
              <w:t xml:space="preserve">Modificado </w:t>
            </w:r>
            <w:r w:rsidR="000A7C90">
              <w:rPr>
                <w:rFonts w:ascii="Arial" w:hAnsi="Arial" w:cs="Arial"/>
                <w:b/>
              </w:rPr>
              <w:t>p</w:t>
            </w:r>
            <w:r w:rsidRPr="00335760">
              <w:rPr>
                <w:rFonts w:ascii="Arial" w:hAnsi="Arial" w:cs="Arial"/>
                <w:b/>
              </w:rPr>
              <w:t>or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335760" w:rsidRPr="00335760" w:rsidRDefault="00335760" w:rsidP="00335760">
            <w:pPr>
              <w:spacing w:before="40" w:after="40"/>
              <w:jc w:val="center"/>
              <w:rPr>
                <w:rFonts w:ascii="Arial" w:hAnsi="Arial" w:cs="Arial"/>
                <w:b/>
              </w:rPr>
            </w:pPr>
            <w:r w:rsidRPr="00335760">
              <w:rPr>
                <w:rFonts w:ascii="Arial" w:hAnsi="Arial" w:cs="Arial"/>
                <w:b/>
              </w:rPr>
              <w:t>Descrição da mudança</w:t>
            </w:r>
          </w:p>
        </w:tc>
      </w:tr>
      <w:tr w:rsidR="00335760" w:rsidRPr="00335760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760" w:rsidRPr="00335760" w:rsidRDefault="001575D9" w:rsidP="0033576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22/08/2009</w:t>
            </w: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760" w:rsidRPr="00335760" w:rsidRDefault="001575D9" w:rsidP="0033576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Marcus Túlio</w:t>
            </w: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760" w:rsidRPr="00335760" w:rsidRDefault="001575D9" w:rsidP="00335760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Plano</w:t>
            </w:r>
          </w:p>
        </w:tc>
      </w:tr>
      <w:tr w:rsidR="00987D0F" w:rsidRPr="00335760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D0F" w:rsidRPr="00335760" w:rsidRDefault="00987D0F" w:rsidP="00A85D2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D0F" w:rsidRPr="00335760" w:rsidRDefault="00987D0F" w:rsidP="00A85D2F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87D0F" w:rsidRPr="00335760" w:rsidRDefault="00987D0F" w:rsidP="00A85D2F">
            <w:pPr>
              <w:spacing w:before="60" w:after="60"/>
              <w:rPr>
                <w:rFonts w:ascii="Arial" w:hAnsi="Arial" w:cs="Arial"/>
              </w:rPr>
            </w:pPr>
          </w:p>
        </w:tc>
      </w:tr>
    </w:tbl>
    <w:p w:rsidR="00FF7A12" w:rsidRDefault="00FF7A12"/>
    <w:p w:rsidR="00987D0F" w:rsidRDefault="00987D0F"/>
    <w:tbl>
      <w:tblPr>
        <w:tblStyle w:val="Tabelacomgrade"/>
        <w:tblW w:w="0" w:type="auto"/>
        <w:tblLook w:val="01E0"/>
      </w:tblPr>
      <w:tblGrid>
        <w:gridCol w:w="3032"/>
        <w:gridCol w:w="3814"/>
        <w:gridCol w:w="3009"/>
      </w:tblGrid>
      <w:tr w:rsidR="00071D73" w:rsidRPr="008B5F9C">
        <w:tc>
          <w:tcPr>
            <w:tcW w:w="9855" w:type="dxa"/>
            <w:gridSpan w:val="3"/>
            <w:shd w:val="clear" w:color="auto" w:fill="000000"/>
          </w:tcPr>
          <w:p w:rsidR="00071D73" w:rsidRPr="008B5F9C" w:rsidRDefault="00071D73" w:rsidP="00DA3E50">
            <w:pPr>
              <w:jc w:val="center"/>
              <w:rPr>
                <w:rFonts w:ascii="Arial Black" w:hAnsi="Arial Black" w:cs="Arial"/>
                <w:color w:val="FFFFFF"/>
              </w:rPr>
            </w:pPr>
            <w:r w:rsidRPr="008B5F9C">
              <w:rPr>
                <w:rFonts w:ascii="Arial Black" w:hAnsi="Arial Black" w:cs="Arial"/>
                <w:color w:val="FFFFFF"/>
              </w:rPr>
              <w:t>APROVAÇÕES</w:t>
            </w:r>
          </w:p>
        </w:tc>
      </w:tr>
      <w:tr w:rsidR="00071D73" w:rsidRPr="00DA3E50">
        <w:tc>
          <w:tcPr>
            <w:tcW w:w="3032" w:type="dxa"/>
          </w:tcPr>
          <w:p w:rsidR="00071D73" w:rsidRPr="00DA3E50" w:rsidRDefault="007A27C8" w:rsidP="00DA3E50">
            <w:pPr>
              <w:jc w:val="both"/>
              <w:rPr>
                <w:rFonts w:ascii="Arial" w:hAnsi="Arial" w:cs="Arial"/>
              </w:rPr>
            </w:pPr>
            <w:r w:rsidRPr="00DA3E50">
              <w:rPr>
                <w:rFonts w:ascii="Arial" w:hAnsi="Arial" w:cs="Arial"/>
              </w:rPr>
              <w:fldChar w:fldCharType="begin">
                <w:ffData>
                  <w:name w:val="Texto147"/>
                  <w:enabled/>
                  <w:calcOnExit w:val="0"/>
                  <w:textInput>
                    <w:default w:val="[Nome]"/>
                  </w:textInput>
                </w:ffData>
              </w:fldChar>
            </w:r>
            <w:bookmarkStart w:id="8" w:name="Texto147"/>
            <w:r w:rsidR="00071D73" w:rsidRPr="00DA3E50">
              <w:rPr>
                <w:rFonts w:ascii="Arial" w:hAnsi="Arial" w:cs="Arial"/>
              </w:rPr>
              <w:instrText xml:space="preserve"> FORMTEXT </w:instrText>
            </w:r>
            <w:r w:rsidRPr="00DA3E50">
              <w:rPr>
                <w:rFonts w:ascii="Arial" w:hAnsi="Arial" w:cs="Arial"/>
              </w:rPr>
            </w:r>
            <w:r w:rsidRPr="00DA3E50">
              <w:rPr>
                <w:rFonts w:ascii="Arial" w:hAnsi="Arial" w:cs="Arial"/>
              </w:rPr>
              <w:fldChar w:fldCharType="separate"/>
            </w:r>
            <w:r w:rsidR="00071D73" w:rsidRPr="00DA3E50">
              <w:rPr>
                <w:rFonts w:ascii="Arial" w:hAnsi="Arial" w:cs="Arial"/>
                <w:noProof/>
              </w:rPr>
              <w:t>[Nome]</w:t>
            </w:r>
            <w:r w:rsidRPr="00DA3E50">
              <w:rPr>
                <w:rFonts w:ascii="Arial" w:hAnsi="Arial" w:cs="Arial"/>
              </w:rPr>
              <w:fldChar w:fldCharType="end"/>
            </w:r>
            <w:bookmarkEnd w:id="8"/>
          </w:p>
          <w:p w:rsidR="00071D73" w:rsidRPr="00DA3E50" w:rsidRDefault="007A27C8" w:rsidP="00DA3E50">
            <w:pPr>
              <w:jc w:val="both"/>
              <w:rPr>
                <w:rFonts w:ascii="Arial" w:hAnsi="Arial" w:cs="Arial"/>
              </w:rPr>
            </w:pPr>
            <w:r w:rsidRPr="00DA3E50">
              <w:rPr>
                <w:rFonts w:ascii="Arial" w:hAnsi="Arial" w:cs="Arial"/>
              </w:rPr>
              <w:fldChar w:fldCharType="begin">
                <w:ffData>
                  <w:name w:val="Texto148"/>
                  <w:enabled/>
                  <w:calcOnExit w:val="0"/>
                  <w:textInput>
                    <w:default w:val="[Cargo]"/>
                  </w:textInput>
                </w:ffData>
              </w:fldChar>
            </w:r>
            <w:bookmarkStart w:id="9" w:name="Texto148"/>
            <w:r w:rsidR="00071D73" w:rsidRPr="00DA3E50">
              <w:rPr>
                <w:rFonts w:ascii="Arial" w:hAnsi="Arial" w:cs="Arial"/>
              </w:rPr>
              <w:instrText xml:space="preserve"> FORMTEXT </w:instrText>
            </w:r>
            <w:r w:rsidRPr="00DA3E50">
              <w:rPr>
                <w:rFonts w:ascii="Arial" w:hAnsi="Arial" w:cs="Arial"/>
              </w:rPr>
            </w:r>
            <w:r w:rsidRPr="00DA3E50">
              <w:rPr>
                <w:rFonts w:ascii="Arial" w:hAnsi="Arial" w:cs="Arial"/>
              </w:rPr>
              <w:fldChar w:fldCharType="separate"/>
            </w:r>
            <w:r w:rsidR="00071D73" w:rsidRPr="00DA3E50">
              <w:rPr>
                <w:rFonts w:ascii="Arial" w:hAnsi="Arial" w:cs="Arial"/>
                <w:noProof/>
              </w:rPr>
              <w:t>[Cargo]</w:t>
            </w:r>
            <w:r w:rsidRPr="00DA3E50">
              <w:rPr>
                <w:rFonts w:ascii="Arial" w:hAnsi="Arial" w:cs="Arial"/>
              </w:rPr>
              <w:fldChar w:fldCharType="end"/>
            </w:r>
            <w:bookmarkEnd w:id="9"/>
          </w:p>
        </w:tc>
        <w:tc>
          <w:tcPr>
            <w:tcW w:w="3814" w:type="dxa"/>
          </w:tcPr>
          <w:p w:rsidR="00071D73" w:rsidRPr="00DA3E50" w:rsidRDefault="007A27C8" w:rsidP="00DA3E50">
            <w:pPr>
              <w:jc w:val="both"/>
              <w:rPr>
                <w:rFonts w:ascii="Arial" w:hAnsi="Arial" w:cs="Arial"/>
              </w:rPr>
            </w:pPr>
            <w:r w:rsidRPr="00DA3E50">
              <w:rPr>
                <w:rFonts w:ascii="Arial" w:hAnsi="Arial" w:cs="Arial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[Assinatura]"/>
                  </w:textInput>
                </w:ffData>
              </w:fldChar>
            </w:r>
            <w:bookmarkStart w:id="10" w:name="Text18"/>
            <w:r w:rsidR="00071D73" w:rsidRPr="00DA3E50">
              <w:rPr>
                <w:rFonts w:ascii="Arial" w:hAnsi="Arial" w:cs="Arial"/>
              </w:rPr>
              <w:instrText xml:space="preserve"> FORMTEXT </w:instrText>
            </w:r>
            <w:r w:rsidRPr="00DA3E50">
              <w:rPr>
                <w:rFonts w:ascii="Arial" w:hAnsi="Arial" w:cs="Arial"/>
              </w:rPr>
            </w:r>
            <w:r w:rsidRPr="00DA3E50">
              <w:rPr>
                <w:rFonts w:ascii="Arial" w:hAnsi="Arial" w:cs="Arial"/>
              </w:rPr>
              <w:fldChar w:fldCharType="separate"/>
            </w:r>
            <w:r w:rsidR="00071D73" w:rsidRPr="00DA3E50">
              <w:rPr>
                <w:rFonts w:ascii="Arial" w:hAnsi="Arial" w:cs="Arial"/>
                <w:noProof/>
              </w:rPr>
              <w:t>[Assinatura]</w:t>
            </w:r>
            <w:r w:rsidRPr="00DA3E50">
              <w:rPr>
                <w:rFonts w:ascii="Arial" w:hAnsi="Arial" w:cs="Arial"/>
              </w:rPr>
              <w:fldChar w:fldCharType="end"/>
            </w:r>
            <w:bookmarkEnd w:id="10"/>
            <w:r w:rsidR="00071D73" w:rsidRPr="00DA3E5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09" w:type="dxa"/>
          </w:tcPr>
          <w:p w:rsidR="00071D73" w:rsidRPr="00DA3E50" w:rsidRDefault="00071D73" w:rsidP="00DA3E50">
            <w:pPr>
              <w:jc w:val="both"/>
              <w:rPr>
                <w:rFonts w:ascii="Arial" w:hAnsi="Arial" w:cs="Arial"/>
              </w:rPr>
            </w:pPr>
            <w:r w:rsidRPr="00DA3E50">
              <w:rPr>
                <w:rFonts w:ascii="Arial" w:hAnsi="Arial" w:cs="Arial"/>
              </w:rPr>
              <w:t>Data</w:t>
            </w:r>
          </w:p>
          <w:p w:rsidR="00071D73" w:rsidRPr="00DA3E50" w:rsidRDefault="007A27C8" w:rsidP="00DA3E50">
            <w:pPr>
              <w:jc w:val="both"/>
              <w:rPr>
                <w:rFonts w:ascii="Arial" w:hAnsi="Arial" w:cs="Arial"/>
              </w:rPr>
            </w:pPr>
            <w:r w:rsidRPr="00DA3E50">
              <w:rPr>
                <w:rFonts w:ascii="Arial" w:hAnsi="Arial" w:cs="Arial"/>
              </w:rPr>
              <w:fldChar w:fldCharType="begin">
                <w:ffData>
                  <w:name w:val="Texto145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bookmarkStart w:id="11" w:name="Texto145"/>
            <w:r w:rsidR="00071D73" w:rsidRPr="00DA3E50">
              <w:rPr>
                <w:rFonts w:ascii="Arial" w:hAnsi="Arial" w:cs="Arial"/>
              </w:rPr>
              <w:instrText xml:space="preserve"> FORMTEXT </w:instrText>
            </w:r>
            <w:r w:rsidRPr="00DA3E50">
              <w:rPr>
                <w:rFonts w:ascii="Arial" w:hAnsi="Arial" w:cs="Arial"/>
              </w:rPr>
            </w:r>
            <w:r w:rsidRPr="00DA3E50">
              <w:rPr>
                <w:rFonts w:ascii="Arial" w:hAnsi="Arial" w:cs="Arial"/>
              </w:rPr>
              <w:fldChar w:fldCharType="separate"/>
            </w:r>
            <w:r w:rsidR="00071D73" w:rsidRPr="00DA3E50">
              <w:rPr>
                <w:rFonts w:ascii="Arial" w:hAnsi="Arial" w:cs="Arial"/>
                <w:noProof/>
              </w:rPr>
              <w:t>[Data]</w:t>
            </w:r>
            <w:r w:rsidRPr="00DA3E50">
              <w:rPr>
                <w:rFonts w:ascii="Arial" w:hAnsi="Arial" w:cs="Arial"/>
              </w:rPr>
              <w:fldChar w:fldCharType="end"/>
            </w:r>
            <w:bookmarkEnd w:id="11"/>
          </w:p>
        </w:tc>
      </w:tr>
    </w:tbl>
    <w:p w:rsidR="00335760" w:rsidRPr="00FF3FEE" w:rsidRDefault="00FF3FEE" w:rsidP="00FF3FEE">
      <w:pPr>
        <w:pStyle w:val="heading1wlines"/>
        <w:keepNext w:val="0"/>
        <w:tabs>
          <w:tab w:val="clear" w:pos="9274"/>
        </w:tabs>
        <w:spacing w:before="120" w:line="240" w:lineRule="atLeast"/>
        <w:rPr>
          <w:rFonts w:ascii="Arial" w:hAnsi="Arial" w:cs="Arial"/>
          <w:i/>
          <w:sz w:val="18"/>
          <w:szCs w:val="18"/>
          <w:lang w:val="pt-BR"/>
        </w:rPr>
      </w:pPr>
      <w:r w:rsidRPr="00106D04">
        <w:rPr>
          <w:rFonts w:ascii="Arial" w:hAnsi="Arial" w:cs="Arial"/>
          <w:i/>
          <w:sz w:val="18"/>
          <w:szCs w:val="18"/>
          <w:lang w:val="pt-BR"/>
        </w:rPr>
        <w:t xml:space="preserve">Nota: </w:t>
      </w:r>
      <w:r>
        <w:rPr>
          <w:rFonts w:ascii="Arial" w:hAnsi="Arial" w:cs="Arial"/>
          <w:i/>
          <w:sz w:val="18"/>
          <w:szCs w:val="18"/>
          <w:lang w:val="pt-BR"/>
        </w:rPr>
        <w:t xml:space="preserve">Quaisquer alterações neste documento deverão ser submetidas ao processo de controle de projeto no site www.ricardovargas.com.br/fronteiras para aprovações </w:t>
      </w:r>
      <w:r w:rsidRPr="00106D04">
        <w:rPr>
          <w:rFonts w:ascii="Arial" w:hAnsi="Arial" w:cs="Arial"/>
          <w:i/>
          <w:sz w:val="18"/>
          <w:szCs w:val="18"/>
          <w:lang w:val="pt-BR"/>
        </w:rPr>
        <w:t>antes de serem incorporadas a es</w:t>
      </w:r>
      <w:r w:rsidR="00346E57">
        <w:rPr>
          <w:rFonts w:ascii="Arial" w:hAnsi="Arial" w:cs="Arial"/>
          <w:i/>
          <w:sz w:val="18"/>
          <w:szCs w:val="18"/>
          <w:lang w:val="pt-BR"/>
        </w:rPr>
        <w:t>t</w:t>
      </w:r>
      <w:r w:rsidRPr="00106D04">
        <w:rPr>
          <w:rFonts w:ascii="Arial" w:hAnsi="Arial" w:cs="Arial"/>
          <w:i/>
          <w:sz w:val="18"/>
          <w:szCs w:val="18"/>
          <w:lang w:val="pt-BR"/>
        </w:rPr>
        <w:t>e documento.</w:t>
      </w:r>
    </w:p>
    <w:sectPr w:rsidR="00335760" w:rsidRPr="00FF3FEE" w:rsidSect="009D1AB8">
      <w:headerReference w:type="default" r:id="rId9"/>
      <w:footerReference w:type="default" r:id="rId10"/>
      <w:pgSz w:w="11907" w:h="16840" w:code="9"/>
      <w:pgMar w:top="1128" w:right="1134" w:bottom="720" w:left="1134" w:header="540" w:footer="42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55B1" w:rsidRDefault="000155B1">
      <w:r>
        <w:separator/>
      </w:r>
    </w:p>
  </w:endnote>
  <w:endnote w:type="continuationSeparator" w:id="0">
    <w:p w:rsidR="000155B1" w:rsidRDefault="000155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Cn BT">
    <w:altName w:val="Franklin Gothic Medium Cond"/>
    <w:charset w:val="00"/>
    <w:family w:val="swiss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EDB" w:rsidRDefault="007A27C8" w:rsidP="00A40B0F">
    <w:pPr>
      <w:pStyle w:val="Rodap"/>
      <w:tabs>
        <w:tab w:val="clear" w:pos="4419"/>
        <w:tab w:val="clear" w:pos="8838"/>
        <w:tab w:val="center" w:pos="5387"/>
        <w:tab w:val="right" w:pos="9639"/>
      </w:tabs>
      <w:rPr>
        <w:rStyle w:val="Nmerodepgina"/>
        <w:rFonts w:ascii="Zurich XCn BT" w:hAnsi="Zurich XCn BT"/>
        <w:sz w:val="18"/>
      </w:rPr>
    </w:pPr>
    <w:r w:rsidRPr="007A27C8">
      <w:rPr>
        <w:rFonts w:ascii="Arial" w:hAnsi="Arial" w:cs="Arial"/>
        <w:noProof/>
        <w:sz w:val="20"/>
      </w:rPr>
      <w:pict>
        <v:line id="_x0000_s1033" style="position:absolute;flip:y;z-index:251657216" from="0,-.2pt" to="486pt,0" strokeweight=".5pt"/>
      </w:pict>
    </w:r>
    <w:r w:rsidR="003F0EDB">
      <w:rPr>
        <w:rStyle w:val="Nmerodepgina"/>
        <w:rFonts w:ascii="Zurich XCn BT" w:hAnsi="Zurich XCn BT"/>
        <w:sz w:val="16"/>
      </w:rPr>
      <w:t>r v a r g a s @ a e c . c o m . b r</w:t>
    </w:r>
    <w:r w:rsidR="003F0EDB">
      <w:rPr>
        <w:rFonts w:ascii="Arial" w:hAnsi="Arial" w:cs="Arial"/>
        <w:noProof/>
        <w:sz w:val="20"/>
      </w:rPr>
      <w:t xml:space="preserve"> </w:t>
    </w:r>
    <w:r w:rsidR="003F0EDB">
      <w:rPr>
        <w:rFonts w:ascii="Arial" w:hAnsi="Arial" w:cs="Arial"/>
        <w:noProof/>
        <w:sz w:val="20"/>
      </w:rPr>
      <w:tab/>
    </w:r>
    <w:r w:rsidR="003F0EDB">
      <w:rPr>
        <w:rFonts w:ascii="Arial" w:hAnsi="Arial" w:cs="Arial"/>
        <w:sz w:val="14"/>
      </w:rPr>
      <w:t xml:space="preserve">© </w:t>
    </w:r>
    <w:r w:rsidR="003F0EDB">
      <w:rPr>
        <w:rFonts w:ascii="Zurich XCn BT" w:hAnsi="Zurich XCn BT" w:cs="Arial"/>
        <w:sz w:val="16"/>
      </w:rPr>
      <w:t>B Y   R I C A R D O   V I A N A   V A R G A S.   T O D O S   O S   D I R E I T O S   R E S E R V A D O S</w:t>
    </w:r>
    <w:r w:rsidR="003F0EDB">
      <w:rPr>
        <w:rStyle w:val="Nmerodepgina"/>
        <w:rFonts w:ascii="Zurich XCn BT" w:hAnsi="Zurich XCn BT"/>
        <w:sz w:val="16"/>
      </w:rPr>
      <w:tab/>
    </w:r>
    <w:r>
      <w:rPr>
        <w:rStyle w:val="Nmerodepgina"/>
        <w:rFonts w:ascii="Zurich XCn BT" w:hAnsi="Zurich XCn BT"/>
        <w:sz w:val="18"/>
      </w:rPr>
      <w:fldChar w:fldCharType="begin"/>
    </w:r>
    <w:r w:rsidR="003F0EDB">
      <w:rPr>
        <w:rStyle w:val="Nmerodepgina"/>
        <w:rFonts w:ascii="Zurich XCn BT" w:hAnsi="Zurich XCn BT"/>
        <w:sz w:val="18"/>
      </w:rPr>
      <w:instrText xml:space="preserve"> PAGE </w:instrText>
    </w:r>
    <w:r>
      <w:rPr>
        <w:rStyle w:val="Nmerodepgina"/>
        <w:rFonts w:ascii="Zurich XCn BT" w:hAnsi="Zurich XCn BT"/>
        <w:sz w:val="18"/>
      </w:rPr>
      <w:fldChar w:fldCharType="separate"/>
    </w:r>
    <w:r w:rsidR="0099483D">
      <w:rPr>
        <w:rStyle w:val="Nmerodepgina"/>
        <w:rFonts w:ascii="Zurich XCn BT" w:hAnsi="Zurich XCn BT"/>
        <w:noProof/>
        <w:sz w:val="18"/>
      </w:rPr>
      <w:t>1</w:t>
    </w:r>
    <w:r>
      <w:rPr>
        <w:rStyle w:val="Nmerodepgina"/>
        <w:rFonts w:ascii="Zurich XCn BT" w:hAnsi="Zurich XCn BT"/>
        <w:sz w:val="18"/>
      </w:rPr>
      <w:fldChar w:fldCharType="end"/>
    </w:r>
    <w:r w:rsidR="003F0EDB">
      <w:rPr>
        <w:rStyle w:val="Nmerodepgina"/>
        <w:rFonts w:ascii="Zurich XCn BT" w:hAnsi="Zurich XCn BT"/>
        <w:sz w:val="18"/>
      </w:rPr>
      <w:t>/</w:t>
    </w:r>
    <w:r>
      <w:rPr>
        <w:rStyle w:val="Nmerodepgina"/>
        <w:rFonts w:ascii="Zurich XCn BT" w:hAnsi="Zurich XCn BT"/>
        <w:sz w:val="18"/>
      </w:rPr>
      <w:fldChar w:fldCharType="begin"/>
    </w:r>
    <w:r w:rsidR="003F0EDB">
      <w:rPr>
        <w:rStyle w:val="Nmerodepgina"/>
        <w:rFonts w:ascii="Zurich XCn BT" w:hAnsi="Zurich XCn BT"/>
        <w:sz w:val="18"/>
      </w:rPr>
      <w:instrText xml:space="preserve"> NUMPAGES </w:instrText>
    </w:r>
    <w:r>
      <w:rPr>
        <w:rStyle w:val="Nmerodepgina"/>
        <w:rFonts w:ascii="Zurich XCn BT" w:hAnsi="Zurich XCn BT"/>
        <w:sz w:val="18"/>
      </w:rPr>
      <w:fldChar w:fldCharType="separate"/>
    </w:r>
    <w:r w:rsidR="0099483D">
      <w:rPr>
        <w:rStyle w:val="Nmerodepgina"/>
        <w:rFonts w:ascii="Zurich XCn BT" w:hAnsi="Zurich XCn BT"/>
        <w:noProof/>
        <w:sz w:val="18"/>
      </w:rPr>
      <w:t>2</w:t>
    </w:r>
    <w:r>
      <w:rPr>
        <w:rStyle w:val="Nmerodepgina"/>
        <w:rFonts w:ascii="Zurich XCn BT" w:hAnsi="Zurich XCn BT"/>
        <w:sz w:val="18"/>
      </w:rPr>
      <w:fldChar w:fldCharType="end"/>
    </w:r>
  </w:p>
  <w:p w:rsidR="003F0EDB" w:rsidRPr="00A86B20" w:rsidRDefault="007A27C8">
    <w:pPr>
      <w:pStyle w:val="Rodap"/>
      <w:tabs>
        <w:tab w:val="clear" w:pos="4419"/>
        <w:tab w:val="clear" w:pos="8838"/>
        <w:tab w:val="center" w:pos="5387"/>
        <w:tab w:val="right" w:pos="10773"/>
      </w:tabs>
      <w:rPr>
        <w:rStyle w:val="Nmerodepgina"/>
        <w:rFonts w:ascii="Zurich XCn BT" w:hAnsi="Zurich XCn BT"/>
        <w:sz w:val="16"/>
      </w:rPr>
    </w:pPr>
    <w:hyperlink r:id="rId1" w:history="1">
      <w:r w:rsidR="003F0EDB" w:rsidRPr="00A86B20">
        <w:rPr>
          <w:rStyle w:val="Nmerodepgina"/>
          <w:rFonts w:ascii="Zurich XCn BT" w:hAnsi="Zurich XCn BT"/>
          <w:sz w:val="16"/>
        </w:rPr>
        <w:t>h t t p : / / w w w . r i c a r d o v a r g a s . c o m. b</w:t>
      </w:r>
    </w:hyperlink>
    <w:r w:rsidR="003F0EDB">
      <w:rPr>
        <w:rStyle w:val="Nmerodepgina"/>
        <w:rFonts w:ascii="Zurich XCn BT" w:hAnsi="Zurich XCn BT"/>
        <w:sz w:val="16"/>
      </w:rPr>
      <w:t xml:space="preserve"> </w:t>
    </w:r>
    <w:r w:rsidR="003F0EDB" w:rsidRPr="00A86B20">
      <w:rPr>
        <w:rStyle w:val="Nmerodepgina"/>
        <w:rFonts w:ascii="Zurich XCn BT" w:hAnsi="Zurich XCn BT"/>
        <w:sz w:val="16"/>
      </w:rPr>
      <w:t>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55B1" w:rsidRDefault="000155B1">
      <w:r>
        <w:separator/>
      </w:r>
    </w:p>
  </w:footnote>
  <w:footnote w:type="continuationSeparator" w:id="0">
    <w:p w:rsidR="000155B1" w:rsidRDefault="000155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EDB" w:rsidRPr="00A343E6" w:rsidRDefault="00BD27EF" w:rsidP="00FF7A12">
    <w:pPr>
      <w:pStyle w:val="Cabealho"/>
      <w:jc w:val="right"/>
      <w:rPr>
        <w:rFonts w:ascii="Zurich XCn BT" w:hAnsi="Zurich XCn BT" w:cs="Arial"/>
        <w:sz w:val="20"/>
        <w:szCs w:val="20"/>
      </w:rPr>
    </w:pPr>
    <w:r>
      <w:rPr>
        <w:rFonts w:ascii="Zurich XCn BT" w:hAnsi="Zurich XCn BT"/>
        <w:noProof/>
        <w:sz w:val="20"/>
        <w:szCs w:val="20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-83820</wp:posOffset>
          </wp:positionV>
          <wp:extent cx="6172200" cy="457200"/>
          <wp:effectExtent l="19050" t="0" r="0" b="0"/>
          <wp:wrapNone/>
          <wp:docPr id="1024" name="Imagem 1024" descr="to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24" descr="top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7220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F0EDB" w:rsidRPr="00A343E6">
      <w:rPr>
        <w:rFonts w:ascii="Zurich XCn BT" w:hAnsi="Zurich XCn BT"/>
        <w:noProof/>
        <w:sz w:val="20"/>
        <w:szCs w:val="20"/>
      </w:rPr>
      <w:t>Plano de Gerenciamento de Escopo</w:t>
    </w:r>
  </w:p>
  <w:p w:rsidR="003F0EDB" w:rsidRPr="00637699" w:rsidRDefault="003F0EDB" w:rsidP="00FF7A1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E45F87"/>
    <w:multiLevelType w:val="hybridMultilevel"/>
    <w:tmpl w:val="0FF23B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EA0635"/>
    <w:multiLevelType w:val="hybridMultilevel"/>
    <w:tmpl w:val="156E7310"/>
    <w:lvl w:ilvl="0" w:tplc="23E42796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62A3ED4"/>
    <w:multiLevelType w:val="hybridMultilevel"/>
    <w:tmpl w:val="3B0A64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9A6B71"/>
    <w:multiLevelType w:val="multilevel"/>
    <w:tmpl w:val="0ED8D8A6"/>
    <w:lvl w:ilvl="0">
      <w:start w:val="1"/>
      <w:numFmt w:val="upperRoman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9"/>
  <w:hyphenationZone w:val="425"/>
  <w:noPunctuationKerning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80F55"/>
    <w:rsid w:val="00012BB6"/>
    <w:rsid w:val="000155B1"/>
    <w:rsid w:val="00071D73"/>
    <w:rsid w:val="000A7C90"/>
    <w:rsid w:val="000C3B49"/>
    <w:rsid w:val="001575D9"/>
    <w:rsid w:val="001E6DE6"/>
    <w:rsid w:val="001F25D0"/>
    <w:rsid w:val="001F67E0"/>
    <w:rsid w:val="002656A1"/>
    <w:rsid w:val="002B57A0"/>
    <w:rsid w:val="002C4110"/>
    <w:rsid w:val="002E1C25"/>
    <w:rsid w:val="00335760"/>
    <w:rsid w:val="0034257B"/>
    <w:rsid w:val="00346E57"/>
    <w:rsid w:val="003616E8"/>
    <w:rsid w:val="0037131B"/>
    <w:rsid w:val="003C20F9"/>
    <w:rsid w:val="003C4364"/>
    <w:rsid w:val="003F0EDB"/>
    <w:rsid w:val="005041F9"/>
    <w:rsid w:val="0052151B"/>
    <w:rsid w:val="00537F5D"/>
    <w:rsid w:val="005900A9"/>
    <w:rsid w:val="005A7E2B"/>
    <w:rsid w:val="006714D9"/>
    <w:rsid w:val="006A0694"/>
    <w:rsid w:val="006A6CF4"/>
    <w:rsid w:val="00705A54"/>
    <w:rsid w:val="007654CD"/>
    <w:rsid w:val="0078571C"/>
    <w:rsid w:val="007A27C8"/>
    <w:rsid w:val="00880F55"/>
    <w:rsid w:val="008D4BAC"/>
    <w:rsid w:val="008F488B"/>
    <w:rsid w:val="009646F9"/>
    <w:rsid w:val="00974137"/>
    <w:rsid w:val="00987D0F"/>
    <w:rsid w:val="0099483D"/>
    <w:rsid w:val="009B7903"/>
    <w:rsid w:val="009D1AB8"/>
    <w:rsid w:val="009D3EA5"/>
    <w:rsid w:val="00A065C9"/>
    <w:rsid w:val="00A332A3"/>
    <w:rsid w:val="00A343E6"/>
    <w:rsid w:val="00A40B0F"/>
    <w:rsid w:val="00A85D2F"/>
    <w:rsid w:val="00A86B20"/>
    <w:rsid w:val="00AE2628"/>
    <w:rsid w:val="00B2644D"/>
    <w:rsid w:val="00B70D3F"/>
    <w:rsid w:val="00B719AF"/>
    <w:rsid w:val="00B92CA5"/>
    <w:rsid w:val="00BA73F2"/>
    <w:rsid w:val="00BD27EF"/>
    <w:rsid w:val="00BE3BAE"/>
    <w:rsid w:val="00C22297"/>
    <w:rsid w:val="00C62C06"/>
    <w:rsid w:val="00C85245"/>
    <w:rsid w:val="00C94AAA"/>
    <w:rsid w:val="00CC2A10"/>
    <w:rsid w:val="00CC4A3B"/>
    <w:rsid w:val="00CE2BBA"/>
    <w:rsid w:val="00CF60FE"/>
    <w:rsid w:val="00D146E9"/>
    <w:rsid w:val="00D4555F"/>
    <w:rsid w:val="00D558EB"/>
    <w:rsid w:val="00DA3E50"/>
    <w:rsid w:val="00DC6C9F"/>
    <w:rsid w:val="00E1013D"/>
    <w:rsid w:val="00E50D1B"/>
    <w:rsid w:val="00E9456D"/>
    <w:rsid w:val="00EB3256"/>
    <w:rsid w:val="00EB359E"/>
    <w:rsid w:val="00EC131E"/>
    <w:rsid w:val="00ED6FEB"/>
    <w:rsid w:val="00F00AD1"/>
    <w:rsid w:val="00F21147"/>
    <w:rsid w:val="00FA57D2"/>
    <w:rsid w:val="00FF3FEE"/>
    <w:rsid w:val="00FF7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BAE"/>
    <w:rPr>
      <w:sz w:val="24"/>
      <w:szCs w:val="24"/>
    </w:rPr>
  </w:style>
  <w:style w:type="paragraph" w:styleId="Ttulo1">
    <w:name w:val="heading 1"/>
    <w:basedOn w:val="Normal"/>
    <w:next w:val="Normal"/>
    <w:qFormat/>
    <w:rsid w:val="006A6CF4"/>
    <w:pPr>
      <w:keepNext/>
      <w:outlineLvl w:val="0"/>
    </w:pPr>
    <w:rPr>
      <w:rFonts w:ascii="Arial Black" w:hAnsi="Arial Black" w:cs="Arial"/>
      <w:sz w:val="32"/>
    </w:rPr>
  </w:style>
  <w:style w:type="paragraph" w:styleId="Ttulo2">
    <w:name w:val="heading 2"/>
    <w:basedOn w:val="Normal"/>
    <w:next w:val="Normal"/>
    <w:qFormat/>
    <w:rsid w:val="00B2644D"/>
    <w:pPr>
      <w:keepNext/>
      <w:numPr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B2644D"/>
    <w:pPr>
      <w:keepNext/>
      <w:numPr>
        <w:numId w:val="7"/>
      </w:numPr>
      <w:spacing w:after="60"/>
      <w:outlineLvl w:val="2"/>
    </w:pPr>
    <w:rPr>
      <w:rFonts w:ascii="Arial" w:hAnsi="Arial" w:cs="Arial"/>
      <w:b/>
      <w:bCs/>
      <w:i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A27C8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7A27C8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A27C8"/>
  </w:style>
  <w:style w:type="character" w:styleId="Hyperlink">
    <w:name w:val="Hyperlink"/>
    <w:basedOn w:val="Fontepargpadro"/>
    <w:rsid w:val="007A27C8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wlines">
    <w:name w:val="heading 1 w/ lines"/>
    <w:basedOn w:val="Ttulo1"/>
    <w:rsid w:val="00335760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/>
      <w:sz w:val="24"/>
      <w:szCs w:val="20"/>
      <w:lang w:val="en-US" w:eastAsia="en-US"/>
    </w:rPr>
  </w:style>
  <w:style w:type="paragraph" w:styleId="Corpodetexto">
    <w:name w:val="Body Text"/>
    <w:basedOn w:val="Normal"/>
    <w:rsid w:val="00335760"/>
    <w:pPr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color w:val="0000FF"/>
      <w:sz w:val="20"/>
      <w:szCs w:val="20"/>
      <w:lang w:val="en-US" w:eastAsia="en-US"/>
    </w:rPr>
  </w:style>
  <w:style w:type="paragraph" w:styleId="Sumrio1">
    <w:name w:val="toc 1"/>
    <w:basedOn w:val="Normal"/>
    <w:next w:val="Normal"/>
    <w:autoRedefine/>
    <w:semiHidden/>
    <w:rsid w:val="002E1C25"/>
  </w:style>
  <w:style w:type="paragraph" w:styleId="Sumrio2">
    <w:name w:val="toc 2"/>
    <w:basedOn w:val="Normal"/>
    <w:next w:val="Normal"/>
    <w:autoRedefine/>
    <w:semiHidden/>
    <w:rsid w:val="002E1C25"/>
    <w:pPr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GC_SolucoesRifa_13092009.do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icardovargas.com.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fs\Gerencia_Projetos\Doc1%20-%20Plano%20de%20Gerenciamento%20de%20Escop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D2F44-AFC2-478E-BDEF-2945BA8A8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Doc1 - Plano de Gerenciamento de Escopo</Template>
  <TotalTime>193</TotalTime>
  <Pages>2</Pages>
  <Words>283</Words>
  <Characters>1529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1" baseType="lpstr">
      <vt:lpstr>PLANO DE GERENCIAMENTO DE ESCOPO</vt:lpstr>
      <vt:lpstr>PLANO DE GERENCIAMENTO DE ESCOPO</vt:lpstr>
      <vt:lpstr>    Descrição dos processos de gerenciamento de escopo</vt:lpstr>
      <vt:lpstr>    Priorização das mudanças de escopo e respostas</vt:lpstr>
      <vt:lpstr>    Gerenciamento das configurações (Configuration management)</vt:lpstr>
      <vt:lpstr>    Freqüência de avaliação do escopo do projeto</vt:lpstr>
      <vt:lpstr>    Alocação financeira das mudanças de escopo</vt:lpstr>
      <vt:lpstr>    Administração do plano de gerenciamento de escopo</vt:lpstr>
      <vt:lpstr>        Responsável pelo plano</vt:lpstr>
      <vt:lpstr>        Freqüência de atualização do plano de gerenciamento de escopo</vt:lpstr>
      <vt:lpstr>    Outros assuntos relacionados ao gerenciamento do escopo do projeto não previstos</vt:lpstr>
    </vt:vector>
  </TitlesOfParts>
  <Company>www.ricardovargas.com.br</Company>
  <LinksUpToDate>false</LinksUpToDate>
  <CharactersWithSpaces>1809</CharactersWithSpaces>
  <SharedDoc>false</SharedDoc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ESCOPO</dc:title>
  <dc:creator>Administrador</dc:creator>
  <cp:lastModifiedBy>Administrador</cp:lastModifiedBy>
  <cp:revision>2</cp:revision>
  <cp:lastPrinted>2003-02-06T20:45:00Z</cp:lastPrinted>
  <dcterms:created xsi:type="dcterms:W3CDTF">2009-08-24T10:23:00Z</dcterms:created>
  <dcterms:modified xsi:type="dcterms:W3CDTF">2009-11-27T08:52:00Z</dcterms:modified>
</cp:coreProperties>
</file>